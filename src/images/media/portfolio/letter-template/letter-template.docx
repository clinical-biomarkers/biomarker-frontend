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A41" w:rsidRDefault="00797D5B" w:rsidP="00BE22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38360" wp14:editId="5CE3D224">
                <wp:simplePos x="0" y="0"/>
                <wp:positionH relativeFrom="column">
                  <wp:posOffset>-464820</wp:posOffset>
                </wp:positionH>
                <wp:positionV relativeFrom="paragraph">
                  <wp:posOffset>-24130</wp:posOffset>
                </wp:positionV>
                <wp:extent cx="6945630" cy="0"/>
                <wp:effectExtent l="0" t="12700" r="1397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78B7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9756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6pt,-1.9pt" to="510.3pt,-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" strokecolor="#2d78b7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-465092</wp:posOffset>
                </wp:positionH>
                <wp:positionV relativeFrom="paragraph">
                  <wp:posOffset>-85090</wp:posOffset>
                </wp:positionV>
                <wp:extent cx="6945630" cy="0"/>
                <wp:effectExtent l="0" t="12700" r="2667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2D78B7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38BB3" id="Straight Connector 1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6pt,-6.7pt" to="510.3pt,-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" strokecolor="#2d78b7" strokeweight="2.75pt">
                <v:stroke joinstyle="miter"/>
              </v:line>
            </w:pict>
          </mc:Fallback>
        </mc:AlternateContent>
      </w:r>
      <w:r w:rsidR="00B13F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2853559</wp:posOffset>
                </wp:positionH>
                <wp:positionV relativeFrom="paragraph">
                  <wp:posOffset>-693683</wp:posOffset>
                </wp:positionV>
                <wp:extent cx="3757689" cy="522889"/>
                <wp:effectExtent l="0" t="0" r="190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689" cy="52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3F1C" w:rsidRPr="00B13F1C" w:rsidRDefault="00B13F1C" w:rsidP="00B13F1C">
                            <w:pPr>
                              <w:shd w:val="clear" w:color="auto" w:fill="FFFFFF"/>
                              <w:spacing w:after="120"/>
                              <w:jc w:val="center"/>
                              <w:textAlignment w:val="baseline"/>
                              <w:outlineLvl w:val="2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4A4A4A"/>
                              </w:rPr>
                            </w:pPr>
                            <w:r w:rsidRPr="00B13F1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4A4A4A"/>
                              </w:rPr>
                              <w:t>Computational and Informatics Resources for Glycoscience</w:t>
                            </w:r>
                          </w:p>
                          <w:p w:rsidR="00B13F1C" w:rsidRPr="00B13F1C" w:rsidRDefault="00B13F1C" w:rsidP="00B13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4.7pt;margin-top:-54.6pt;width:295.9pt;height:41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" fillcolor="white [3201]" stroked="f" strokeweight=".5pt">
                <v:textbox>
                  <w:txbxContent>
                    <w:p w:rsidR="00B13F1C" w:rsidRPr="00B13F1C" w:rsidRDefault="00B13F1C" w:rsidP="00B13F1C">
                      <w:pPr>
                        <w:shd w:val="clear" w:color="auto" w:fill="FFFFFF"/>
                        <w:spacing w:after="120"/>
                        <w:jc w:val="center"/>
                        <w:textAlignment w:val="baseline"/>
                        <w:outlineLvl w:val="2"/>
                        <w:rPr>
                          <w:rFonts w:ascii="Verdana" w:eastAsia="Times New Roman" w:hAnsi="Verdana" w:cs="Times New Roman"/>
                          <w:b/>
                          <w:bCs/>
                          <w:color w:val="4A4A4A"/>
                        </w:rPr>
                      </w:pPr>
                      <w:r w:rsidRPr="00B13F1C">
                        <w:rPr>
                          <w:rFonts w:ascii="Verdana" w:eastAsia="Times New Roman" w:hAnsi="Verdana" w:cs="Times New Roman"/>
                          <w:b/>
                          <w:bCs/>
                          <w:color w:val="4A4A4A"/>
                        </w:rPr>
                        <w:t>Computational and Informatics Resources for Glycoscience</w:t>
                      </w:r>
                    </w:p>
                    <w:p w:rsidR="00B13F1C" w:rsidRPr="00B13F1C" w:rsidRDefault="00B13F1C" w:rsidP="00B13F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F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9FF16" wp14:editId="07EBB128">
                <wp:simplePos x="0" y="0"/>
                <wp:positionH relativeFrom="column">
                  <wp:posOffset>-535440</wp:posOffset>
                </wp:positionH>
                <wp:positionV relativeFrom="paragraph">
                  <wp:posOffset>-707066</wp:posOffset>
                </wp:positionV>
                <wp:extent cx="2717443" cy="55379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443" cy="553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EEB" w:rsidRDefault="00E70032" w:rsidP="00AD3E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97100" cy="381000"/>
                                  <wp:effectExtent l="0" t="0" r="0" b="0"/>
                                  <wp:docPr id="63" name="Graphic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logo-glygen-blue 36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7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FF16" id="Text Box 51" o:spid="_x0000_s1027" type="#_x0000_t202" style="position:absolute;margin-left:-42.15pt;margin-top:-55.65pt;width:213.95pt;height:4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" filled="f" stroked="f" strokeweight=".5pt">
                <v:textbox>
                  <w:txbxContent>
                    <w:p w:rsidR="00AD3EEB" w:rsidRDefault="00E70032" w:rsidP="00AD3E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97100" cy="381000"/>
                            <wp:effectExtent l="0" t="0" r="0" b="0"/>
                            <wp:docPr id="63" name="Graphic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logo-glygen-blue 36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71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3F1C">
        <w:t xml:space="preserve">           </w:t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B13F1C">
        <w:tab/>
      </w:r>
      <w:r w:rsidR="000D6066">
        <w:t xml:space="preserve"> </w:t>
      </w:r>
    </w:p>
    <w:p w:rsidR="00C07A41" w:rsidRDefault="00BE22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C07A41" w:rsidRDefault="00C07A41"/>
    <w:p w:rsidR="00AD3EEB" w:rsidRDefault="00B13F1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754380</wp:posOffset>
                </wp:positionV>
                <wp:extent cx="2876550" cy="742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1C4A" w:rsidRDefault="00B13F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8E95AB" wp14:editId="5B10A560">
                                  <wp:extent cx="2347595" cy="431450"/>
                                  <wp:effectExtent l="0" t="0" r="0" b="0"/>
                                  <wp:docPr id="56" name="Graphic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logo-glygen.org-blue 36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7595" cy="43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307.5pt;margin-top:59.4pt;width:226.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" filled="f" stroked="f" strokeweight=".5pt">
                <v:textbox>
                  <w:txbxContent>
                    <w:p w:rsidR="00DF1C4A" w:rsidRDefault="00B13F1C">
                      <w:r>
                        <w:rPr>
                          <w:noProof/>
                        </w:rPr>
                        <w:drawing>
                          <wp:inline distT="0" distB="0" distL="0" distR="0" wp14:anchorId="4A8E95AB" wp14:editId="5B10A560">
                            <wp:extent cx="2347595" cy="431450"/>
                            <wp:effectExtent l="0" t="0" r="0" b="0"/>
                            <wp:docPr id="56" name="Graphic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logo-glygen.org-blue 36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7595" cy="43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D3EEB" w:rsidSect="007455B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0D7" w:rsidRDefault="00EB10D7" w:rsidP="00AD3EEB">
      <w:r>
        <w:separator/>
      </w:r>
    </w:p>
  </w:endnote>
  <w:endnote w:type="continuationSeparator" w:id="0">
    <w:p w:rsidR="00EB10D7" w:rsidRDefault="00EB10D7" w:rsidP="00AD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EEB" w:rsidRDefault="00AD3EE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0D7" w:rsidRDefault="00EB10D7" w:rsidP="00AD3EEB">
      <w:r>
        <w:separator/>
      </w:r>
    </w:p>
  </w:footnote>
  <w:footnote w:type="continuationSeparator" w:id="0">
    <w:p w:rsidR="00EB10D7" w:rsidRDefault="00EB10D7" w:rsidP="00AD3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BD"/>
    <w:rsid w:val="000D6066"/>
    <w:rsid w:val="003F6E89"/>
    <w:rsid w:val="004226BD"/>
    <w:rsid w:val="007455B4"/>
    <w:rsid w:val="00797D5B"/>
    <w:rsid w:val="007D1CC4"/>
    <w:rsid w:val="00827063"/>
    <w:rsid w:val="00AD3EEB"/>
    <w:rsid w:val="00B13F1C"/>
    <w:rsid w:val="00BD1183"/>
    <w:rsid w:val="00BE22C4"/>
    <w:rsid w:val="00C07A41"/>
    <w:rsid w:val="00DF1C4A"/>
    <w:rsid w:val="00E70032"/>
    <w:rsid w:val="00E7711E"/>
    <w:rsid w:val="00EB10D7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3D535-A75A-1E44-9C01-B8BAA226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066"/>
  </w:style>
  <w:style w:type="paragraph" w:styleId="Heading3">
    <w:name w:val="heading 3"/>
    <w:basedOn w:val="Normal"/>
    <w:link w:val="Heading3Char"/>
    <w:uiPriority w:val="9"/>
    <w:qFormat/>
    <w:rsid w:val="00B13F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EB"/>
  </w:style>
  <w:style w:type="paragraph" w:styleId="Footer">
    <w:name w:val="footer"/>
    <w:basedOn w:val="Normal"/>
    <w:link w:val="FooterChar"/>
    <w:uiPriority w:val="99"/>
    <w:unhideWhenUsed/>
    <w:rsid w:val="00AD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EB"/>
  </w:style>
  <w:style w:type="character" w:customStyle="1" w:styleId="Heading3Char">
    <w:name w:val="Heading 3 Char"/>
    <w:basedOn w:val="DefaultParagraphFont"/>
    <w:link w:val="Heading3"/>
    <w:uiPriority w:val="9"/>
    <w:rsid w:val="00B13F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tiana/Documents/GitHub/glygen-frontend/Front-End/src/images/media/portfolio/letter-template/letter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letter-template.dotx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W</dc:creator>
  <cp:keywords/>
  <dc:description/>
  <cp:lastModifiedBy>Tatiana W</cp:lastModifiedBy>
  <cp:revision>1</cp:revision>
  <cp:lastPrinted>2019-07-27T23:23:00Z</cp:lastPrinted>
  <dcterms:created xsi:type="dcterms:W3CDTF">2019-07-28T00:59:00Z</dcterms:created>
  <dcterms:modified xsi:type="dcterms:W3CDTF">2019-07-28T00:59:00Z</dcterms:modified>
</cp:coreProperties>
</file>